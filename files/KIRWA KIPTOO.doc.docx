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C9D03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82FB6C" w14:textId="77777777" w:rsidR="00692703" w:rsidRPr="00CF1A49" w:rsidRDefault="00C6215A" w:rsidP="00913946">
            <w:pPr>
              <w:pStyle w:val="Title"/>
            </w:pPr>
            <w:r>
              <w:t>KIRWA KIPTOO</w:t>
            </w:r>
          </w:p>
          <w:p w14:paraId="75F4208B" w14:textId="77777777" w:rsidR="00692703" w:rsidRPr="00CF1A49" w:rsidRDefault="00651A07" w:rsidP="00913946">
            <w:pPr>
              <w:pStyle w:val="ContactInfo"/>
              <w:contextualSpacing w:val="0"/>
            </w:pPr>
            <w:r>
              <w:t>P.O. BOX 1453, KITALE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4C2F857E7BE4DB3B7824794CFC687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0724902990</w:t>
            </w:r>
          </w:p>
          <w:p w14:paraId="31916B30" w14:textId="77777777" w:rsidR="00692703" w:rsidRPr="00CF1A49" w:rsidRDefault="00651A07" w:rsidP="00913946">
            <w:pPr>
              <w:pStyle w:val="ContactInfoEmphasis"/>
              <w:contextualSpacing w:val="0"/>
            </w:pPr>
            <w:r>
              <w:t>kiptookirwak@gmail.com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CD0B6FBD46648C2976F47986B69A4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51A07">
              <w:t>https://www.linkedin.com/in/kiptoo-kirwa-418ba9116/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AE34C8D8EA44C169B83C44741FD52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github.com/kay-four</w:t>
            </w:r>
          </w:p>
        </w:tc>
      </w:tr>
      <w:tr w:rsidR="009571D8" w:rsidRPr="00CF1A49" w14:paraId="0E94F7AC" w14:textId="77777777" w:rsidTr="00692703">
        <w:tc>
          <w:tcPr>
            <w:tcW w:w="9360" w:type="dxa"/>
            <w:tcMar>
              <w:top w:w="432" w:type="dxa"/>
            </w:tcMar>
          </w:tcPr>
          <w:p w14:paraId="03452479" w14:textId="77777777" w:rsidR="001755A8" w:rsidRPr="00CF1A49" w:rsidRDefault="00392FE6" w:rsidP="00913946">
            <w:pPr>
              <w:contextualSpacing w:val="0"/>
            </w:pPr>
            <w:r>
              <w:t>I am a highly motivated, fast leaner with a keen eye for detail. I am not limited by lack of experience</w:t>
            </w:r>
            <w:r w:rsidR="002F069A">
              <w:t xml:space="preserve"> because I believe</w:t>
            </w:r>
            <w:r>
              <w:t xml:space="preserve"> everything can be taught. </w:t>
            </w:r>
            <w:r w:rsidR="004A1E89">
              <w:t xml:space="preserve">A diligent and trustworthy team player, </w:t>
            </w:r>
            <w:r>
              <w:t>I seek to increase value in every endeavor and help achieve organizational objectives</w:t>
            </w:r>
            <w:r w:rsidR="002F069A">
              <w:t xml:space="preserve"> to the best of my abilities.</w:t>
            </w:r>
            <w:r w:rsidR="004A1E89">
              <w:t xml:space="preserve"> </w:t>
            </w:r>
          </w:p>
        </w:tc>
      </w:tr>
    </w:tbl>
    <w:p w14:paraId="03EE406E" w14:textId="77777777" w:rsidR="004E01EB" w:rsidRPr="00CF1A49" w:rsidRDefault="00BC235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7507F4C61D94874A81FCA1140C0E74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615999" w14:textId="77777777" w:rsidTr="00D66A52">
        <w:tc>
          <w:tcPr>
            <w:tcW w:w="9355" w:type="dxa"/>
          </w:tcPr>
          <w:p w14:paraId="3F024BB0" w14:textId="19B0DF10" w:rsidR="00A310C8" w:rsidRDefault="00A310C8" w:rsidP="001D0BF1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t>july 2022 – present</w:t>
            </w:r>
            <w:r>
              <w:br/>
            </w:r>
            <w:r w:rsidRPr="00A310C8">
              <w:rPr>
                <w:color w:val="1D824C" w:themeColor="accent1"/>
                <w:sz w:val="26"/>
                <w:szCs w:val="26"/>
              </w:rPr>
              <w:t>application support engineer</w:t>
            </w:r>
          </w:p>
          <w:p w14:paraId="316A341E" w14:textId="77777777" w:rsidR="00A310C8" w:rsidRDefault="00A310C8" w:rsidP="001D0BF1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</w:p>
          <w:p w14:paraId="4C2F02BD" w14:textId="77777777" w:rsidR="00FA41B5" w:rsidRPr="00FA41B5" w:rsidRDefault="00FA41B5" w:rsidP="00FA41B5">
            <w:pPr>
              <w:pStyle w:val="ListParagraph"/>
              <w:numPr>
                <w:ilvl w:val="0"/>
                <w:numId w:val="17"/>
              </w:numPr>
              <w:rPr>
                <w:lang w:val="en-KE"/>
              </w:rPr>
            </w:pPr>
            <w:r w:rsidRPr="00FA41B5">
              <w:rPr>
                <w:lang w:val="en-KE"/>
              </w:rPr>
              <w:t>Provided superior customer support in troubleshooting complex system issues, ensuring 99.9% uptime for critical applications.</w:t>
            </w:r>
          </w:p>
          <w:p w14:paraId="7E428A89" w14:textId="66EDB442" w:rsidR="00FA41B5" w:rsidRPr="00FA41B5" w:rsidRDefault="00FA41B5" w:rsidP="00FA41B5">
            <w:pPr>
              <w:pStyle w:val="ListParagraph"/>
              <w:numPr>
                <w:ilvl w:val="0"/>
                <w:numId w:val="17"/>
              </w:numPr>
              <w:rPr>
                <w:lang w:val="en-KE"/>
              </w:rPr>
            </w:pPr>
            <w:r>
              <w:t>Collaborated with team members in t</w:t>
            </w:r>
            <w:r w:rsidRPr="00FA41B5">
              <w:rPr>
                <w:lang w:val="en-KE"/>
              </w:rPr>
              <w:t>he implementation of monitoring and observability tools (Grafana, Zabbix, Loki) to optimize system performance and reduce incident resolution time</w:t>
            </w:r>
          </w:p>
          <w:p w14:paraId="179FD909" w14:textId="747E98E9" w:rsidR="00A310C8" w:rsidRDefault="00A310C8" w:rsidP="00A310C8">
            <w:pPr>
              <w:pStyle w:val="ListParagraph"/>
              <w:numPr>
                <w:ilvl w:val="0"/>
                <w:numId w:val="17"/>
              </w:numPr>
            </w:pPr>
            <w:r>
              <w:t xml:space="preserve">Managed infrastructure automation using </w:t>
            </w:r>
            <w:r w:rsidRPr="00A310C8">
              <w:rPr>
                <w:rStyle w:val="Strong"/>
                <w:b w:val="0"/>
              </w:rPr>
              <w:t>AWX Ansible</w:t>
            </w:r>
            <w:r>
              <w:t xml:space="preserve"> to improve operational efficiency and deploy updates across multiple environments.</w:t>
            </w:r>
          </w:p>
          <w:p w14:paraId="6A55DCA6" w14:textId="06893881" w:rsidR="00A310C8" w:rsidRDefault="00A310C8" w:rsidP="00A310C8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Documented complex workflows and system configurations, including </w:t>
            </w:r>
            <w:r w:rsidRPr="00A310C8">
              <w:rPr>
                <w:rStyle w:val="Strong"/>
                <w:b w:val="0"/>
              </w:rPr>
              <w:t>PostgreSQL</w:t>
            </w:r>
            <w:r w:rsidRPr="00A310C8">
              <w:rPr>
                <w:b/>
              </w:rPr>
              <w:t xml:space="preserve">, </w:t>
            </w:r>
            <w:r w:rsidRPr="00A310C8">
              <w:rPr>
                <w:rStyle w:val="Strong"/>
                <w:b w:val="0"/>
              </w:rPr>
              <w:t>MongoDB</w:t>
            </w:r>
            <w:r w:rsidRPr="00A310C8">
              <w:rPr>
                <w:b/>
              </w:rPr>
              <w:t xml:space="preserve">, </w:t>
            </w:r>
            <w:r w:rsidRPr="00A310C8">
              <w:t>and</w:t>
            </w:r>
            <w:r w:rsidRPr="00A310C8">
              <w:rPr>
                <w:b/>
              </w:rPr>
              <w:t xml:space="preserve"> </w:t>
            </w:r>
            <w:proofErr w:type="spellStart"/>
            <w:r w:rsidRPr="00A310C8">
              <w:rPr>
                <w:rStyle w:val="Strong"/>
                <w:b w:val="0"/>
              </w:rPr>
              <w:t>Dockerized</w:t>
            </w:r>
            <w:proofErr w:type="spellEnd"/>
            <w:r w:rsidRPr="00A310C8">
              <w:rPr>
                <w:rStyle w:val="Strong"/>
                <w:b w:val="0"/>
              </w:rPr>
              <w:t xml:space="preserve"> applications</w:t>
            </w:r>
            <w:r w:rsidRPr="00A310C8">
              <w:rPr>
                <w:b/>
              </w:rPr>
              <w:t xml:space="preserve"> </w:t>
            </w:r>
            <w:r w:rsidRPr="00A310C8">
              <w:t>running</w:t>
            </w:r>
            <w:r w:rsidRPr="00A310C8">
              <w:rPr>
                <w:b/>
              </w:rPr>
              <w:t xml:space="preserve"> </w:t>
            </w:r>
            <w:r w:rsidRPr="00A310C8">
              <w:t>in</w:t>
            </w:r>
            <w:r w:rsidRPr="00A310C8">
              <w:rPr>
                <w:b/>
              </w:rPr>
              <w:t xml:space="preserve"> </w:t>
            </w:r>
            <w:r w:rsidRPr="00A310C8">
              <w:rPr>
                <w:rStyle w:val="Strong"/>
                <w:b w:val="0"/>
              </w:rPr>
              <w:t>AWS EC2</w:t>
            </w:r>
            <w:r w:rsidRPr="00A310C8">
              <w:rPr>
                <w:b/>
              </w:rPr>
              <w:t>.</w:t>
            </w:r>
          </w:p>
          <w:p w14:paraId="59495014" w14:textId="4A4362B4" w:rsidR="00FA41B5" w:rsidRPr="00FA41B5" w:rsidRDefault="00FA41B5" w:rsidP="00FA41B5">
            <w:pPr>
              <w:pStyle w:val="ListParagraph"/>
              <w:numPr>
                <w:ilvl w:val="0"/>
                <w:numId w:val="17"/>
              </w:numPr>
              <w:rPr>
                <w:lang w:val="en-KE"/>
              </w:rPr>
            </w:pPr>
            <w:r w:rsidRPr="00FA41B5">
              <w:rPr>
                <w:lang w:val="en-KE"/>
              </w:rPr>
              <w:t>Developed automation scripts in Python and Bash to streamline alerting mechanisms, reducing manual intervention</w:t>
            </w:r>
            <w:r>
              <w:t>.</w:t>
            </w:r>
          </w:p>
          <w:p w14:paraId="7AFEB6D9" w14:textId="1044C94D" w:rsidR="00A310C8" w:rsidRDefault="00A310C8" w:rsidP="00A310C8">
            <w:pPr>
              <w:pStyle w:val="ListParagraph"/>
              <w:numPr>
                <w:ilvl w:val="0"/>
                <w:numId w:val="17"/>
              </w:numPr>
            </w:pPr>
            <w:r>
              <w:t xml:space="preserve">Used </w:t>
            </w:r>
            <w:r w:rsidRPr="00A310C8">
              <w:rPr>
                <w:rStyle w:val="Strong"/>
                <w:b w:val="0"/>
              </w:rPr>
              <w:t>Jira</w:t>
            </w:r>
            <w:r>
              <w:t xml:space="preserve"> to track and manage issues while collaborating with offshore support teams to ensure proper documentation and knowledge sharing.</w:t>
            </w:r>
          </w:p>
          <w:p w14:paraId="090A4FAD" w14:textId="425A9C19" w:rsidR="00A310C8" w:rsidRDefault="00A310C8" w:rsidP="00A310C8">
            <w:pPr>
              <w:pStyle w:val="Heading3"/>
              <w:numPr>
                <w:ilvl w:val="0"/>
                <w:numId w:val="17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521286">
              <w:rPr>
                <w:rFonts w:eastAsiaTheme="minorHAnsi" w:cstheme="minorBidi"/>
                <w:b w:val="0"/>
                <w:caps w:val="0"/>
                <w:szCs w:val="22"/>
              </w:rPr>
              <w:t xml:space="preserve">Automated monitoring and maintenance tasks with </w:t>
            </w:r>
            <w:r w:rsidRPr="00521286">
              <w:rPr>
                <w:rFonts w:eastAsiaTheme="minorHAnsi" w:cstheme="minorBidi"/>
                <w:b w:val="0"/>
                <w:bCs/>
                <w:caps w:val="0"/>
                <w:szCs w:val="22"/>
              </w:rPr>
              <w:t>Bash scripting</w:t>
            </w:r>
            <w:r w:rsidRPr="00521286">
              <w:rPr>
                <w:rFonts w:eastAsiaTheme="minorHAnsi" w:cstheme="minorBidi"/>
                <w:b w:val="0"/>
                <w:caps w:val="0"/>
                <w:szCs w:val="22"/>
              </w:rPr>
              <w:t xml:space="preserve"> for log analysis and system health checks in </w:t>
            </w:r>
            <w:r w:rsidRPr="00521286">
              <w:rPr>
                <w:rFonts w:eastAsiaTheme="minorHAnsi" w:cstheme="minorBidi"/>
                <w:b w:val="0"/>
                <w:bCs/>
                <w:caps w:val="0"/>
                <w:szCs w:val="22"/>
              </w:rPr>
              <w:t>Linux</w:t>
            </w:r>
            <w:r w:rsidRPr="00521286">
              <w:rPr>
                <w:rFonts w:eastAsiaTheme="minorHAnsi" w:cstheme="minorBidi"/>
                <w:b w:val="0"/>
                <w:caps w:val="0"/>
                <w:szCs w:val="22"/>
              </w:rPr>
              <w:t xml:space="preserve"> environments.</w:t>
            </w:r>
          </w:p>
          <w:p w14:paraId="292353C2" w14:textId="4237B9A8" w:rsidR="00FA41B5" w:rsidRDefault="00FA41B5" w:rsidP="00A310C8">
            <w:pPr>
              <w:pStyle w:val="Heading3"/>
              <w:numPr>
                <w:ilvl w:val="0"/>
                <w:numId w:val="17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FA41B5">
              <w:rPr>
                <w:rFonts w:eastAsiaTheme="minorHAnsi" w:cstheme="minorBidi"/>
                <w:b w:val="0"/>
                <w:caps w:val="0"/>
                <w:szCs w:val="22"/>
              </w:rPr>
              <w:t>Worked with backend data processing tools to optimize data storage, ret</w:t>
            </w:r>
            <w:bookmarkStart w:id="0" w:name="_GoBack"/>
            <w:bookmarkEnd w:id="0"/>
            <w:r w:rsidRPr="00FA41B5">
              <w:rPr>
                <w:rFonts w:eastAsiaTheme="minorHAnsi" w:cstheme="minorBidi"/>
                <w:b w:val="0"/>
                <w:caps w:val="0"/>
                <w:szCs w:val="22"/>
              </w:rPr>
              <w:t>rieval, and analysis.</w:t>
            </w:r>
          </w:p>
          <w:p w14:paraId="5C4200E6" w14:textId="77777777" w:rsidR="00521286" w:rsidRPr="00521286" w:rsidRDefault="00521286" w:rsidP="00521286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662A7641" w14:textId="6D3C57D4" w:rsidR="001D0BF1" w:rsidRPr="00CF1A49" w:rsidRDefault="002F069A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 – </w:t>
            </w:r>
            <w:r w:rsidR="00A310C8">
              <w:t>JUNE 2022</w:t>
            </w:r>
          </w:p>
          <w:p w14:paraId="06078198" w14:textId="77777777" w:rsidR="001D0BF1" w:rsidRDefault="002F069A" w:rsidP="001D0BF1">
            <w:pPr>
              <w:pStyle w:val="Heading2"/>
              <w:contextualSpacing w:val="0"/>
              <w:outlineLvl w:val="1"/>
            </w:pPr>
            <w:r>
              <w:t>freelancer</w:t>
            </w:r>
            <w:r w:rsidR="00666393">
              <w:t>/</w:t>
            </w:r>
            <w:r>
              <w:t>student</w:t>
            </w:r>
          </w:p>
          <w:p w14:paraId="4B66FF36" w14:textId="77777777" w:rsidR="00A310C8" w:rsidRDefault="00BD296A" w:rsidP="001D0BF1">
            <w:pPr>
              <w:pStyle w:val="ListParagraph"/>
              <w:numPr>
                <w:ilvl w:val="0"/>
                <w:numId w:val="14"/>
              </w:numPr>
            </w:pPr>
            <w:r w:rsidRPr="00BD296A">
              <w:t xml:space="preserve">Completed Google Android Developer training course where I learnt Android app development - </w:t>
            </w:r>
            <w:hyperlink r:id="rId7" w:history="1">
              <w:r w:rsidR="00A310C8" w:rsidRPr="00B926D1">
                <w:rPr>
                  <w:rStyle w:val="Hyperlink"/>
                </w:rPr>
                <w:t>https://adscerts.com/scholar/3D3C715446B8134</w:t>
              </w:r>
            </w:hyperlink>
          </w:p>
          <w:p w14:paraId="153993D6" w14:textId="77777777" w:rsidR="00A310C8" w:rsidRDefault="002F069A" w:rsidP="001D0BF1">
            <w:pPr>
              <w:pStyle w:val="ListParagraph"/>
              <w:numPr>
                <w:ilvl w:val="0"/>
                <w:numId w:val="14"/>
              </w:numPr>
            </w:pPr>
            <w:r>
              <w:t>Completed an online course for Full Stack Development where I implemented a full website</w:t>
            </w:r>
            <w:r w:rsidR="000224C2">
              <w:t xml:space="preserve"> using HTML, CSS and JavaScript</w:t>
            </w:r>
            <w:r>
              <w:t xml:space="preserve"> complete with backend setup</w:t>
            </w:r>
            <w:r w:rsidR="004A1E89">
              <w:t xml:space="preserve"> </w:t>
            </w:r>
            <w:r w:rsidR="000224C2">
              <w:t>(Python)</w:t>
            </w:r>
            <w:r>
              <w:t xml:space="preserve"> and google authentication.</w:t>
            </w:r>
          </w:p>
          <w:p w14:paraId="6671414C" w14:textId="77777777" w:rsidR="00A310C8" w:rsidRDefault="000224C2" w:rsidP="001D0BF1">
            <w:pPr>
              <w:pStyle w:val="ListParagraph"/>
              <w:numPr>
                <w:ilvl w:val="0"/>
                <w:numId w:val="14"/>
              </w:numPr>
            </w:pPr>
            <w:r>
              <w:t xml:space="preserve">Completed online course for </w:t>
            </w:r>
            <w:r w:rsidR="004A1E89">
              <w:t xml:space="preserve">introduction to </w:t>
            </w:r>
            <w:r>
              <w:t>Linux</w:t>
            </w:r>
            <w:r w:rsidR="004A1E89">
              <w:t>.</w:t>
            </w:r>
          </w:p>
          <w:p w14:paraId="3ED33235" w14:textId="77777777" w:rsidR="00A310C8" w:rsidRDefault="00666393" w:rsidP="001D0BF1">
            <w:pPr>
              <w:pStyle w:val="ListParagraph"/>
              <w:numPr>
                <w:ilvl w:val="0"/>
                <w:numId w:val="14"/>
              </w:numPr>
            </w:pPr>
            <w:r>
              <w:t>Learnt how to perform CRUD operations using SQL</w:t>
            </w:r>
          </w:p>
          <w:p w14:paraId="6C5538F5" w14:textId="77777777" w:rsidR="00A310C8" w:rsidRDefault="004A1E89" w:rsidP="00A310C8">
            <w:pPr>
              <w:pStyle w:val="ListParagraph"/>
              <w:numPr>
                <w:ilvl w:val="0"/>
                <w:numId w:val="14"/>
              </w:numPr>
            </w:pPr>
            <w:r>
              <w:t>Learnt to work with containerization, specifically Docker</w:t>
            </w:r>
            <w:r w:rsidR="00666393">
              <w:t xml:space="preserve"> on an introductory level.</w:t>
            </w:r>
          </w:p>
          <w:p w14:paraId="0613383E" w14:textId="1FDFEB5E" w:rsidR="00666393" w:rsidRPr="00CF1A49" w:rsidRDefault="00666393" w:rsidP="00A310C8">
            <w:pPr>
              <w:pStyle w:val="ListParagraph"/>
              <w:numPr>
                <w:ilvl w:val="0"/>
                <w:numId w:val="14"/>
              </w:numPr>
            </w:pPr>
            <w:r>
              <w:t>Learnt how monitoring tools work to handle IT infrastructure.</w:t>
            </w:r>
          </w:p>
        </w:tc>
      </w:tr>
      <w:tr w:rsidR="00F61DF9" w:rsidRPr="00CF1A49" w14:paraId="0A138868" w14:textId="77777777" w:rsidTr="00F61DF9">
        <w:tc>
          <w:tcPr>
            <w:tcW w:w="9355" w:type="dxa"/>
            <w:tcMar>
              <w:top w:w="216" w:type="dxa"/>
            </w:tcMar>
          </w:tcPr>
          <w:p w14:paraId="73B70976" w14:textId="7869ED9F" w:rsidR="00F61DF9" w:rsidRPr="00CF1A49" w:rsidRDefault="002F069A" w:rsidP="00F61DF9">
            <w:pPr>
              <w:pStyle w:val="Heading3"/>
              <w:contextualSpacing w:val="0"/>
              <w:outlineLvl w:val="2"/>
            </w:pPr>
            <w:r>
              <w:t>2013</w:t>
            </w:r>
            <w:r w:rsidR="00F61DF9" w:rsidRPr="00CF1A49">
              <w:t xml:space="preserve"> – </w:t>
            </w:r>
            <w:r>
              <w:t>2017</w:t>
            </w:r>
          </w:p>
          <w:p w14:paraId="4FF2EDA0" w14:textId="77777777" w:rsidR="00F61DF9" w:rsidRPr="00CF1A49" w:rsidRDefault="002F069A" w:rsidP="00F61DF9">
            <w:pPr>
              <w:pStyle w:val="Heading2"/>
              <w:contextualSpacing w:val="0"/>
              <w:outlineLvl w:val="1"/>
            </w:pPr>
            <w:r>
              <w:lastRenderedPageBreak/>
              <w:t>presenter/producer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radio africa group</w:t>
            </w:r>
          </w:p>
          <w:p w14:paraId="3592F369" w14:textId="03E3EC05" w:rsidR="00F61DF9" w:rsidRDefault="002F069A" w:rsidP="00A310C8">
            <w:pPr>
              <w:pStyle w:val="ListParagraph"/>
              <w:numPr>
                <w:ilvl w:val="0"/>
                <w:numId w:val="18"/>
              </w:numPr>
            </w:pPr>
            <w:r>
              <w:t>Produced and hosted live</w:t>
            </w:r>
            <w:r w:rsidR="00FA41B5">
              <w:t xml:space="preserve"> and recorded</w:t>
            </w:r>
            <w:r>
              <w:t xml:space="preserve"> Tv shows on the company’s KISS Tv station</w:t>
            </w:r>
          </w:p>
          <w:p w14:paraId="2DF8C0C6" w14:textId="77777777" w:rsidR="00521286" w:rsidRDefault="00521286" w:rsidP="00521286"/>
          <w:p w14:paraId="6190C647" w14:textId="77777777" w:rsidR="002F069A" w:rsidRDefault="002F069A" w:rsidP="00F61DF9"/>
        </w:tc>
      </w:tr>
    </w:tbl>
    <w:sdt>
      <w:sdtPr>
        <w:alias w:val="Education:"/>
        <w:tag w:val="Education:"/>
        <w:id w:val="-1908763273"/>
        <w:placeholder>
          <w:docPart w:val="27CD8E959EE64FE2A92C176E790C2413"/>
        </w:placeholder>
        <w:temporary/>
        <w:showingPlcHdr/>
        <w15:appearance w15:val="hidden"/>
      </w:sdtPr>
      <w:sdtEndPr/>
      <w:sdtContent>
        <w:p w14:paraId="2A64C5D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1794640" w14:textId="77777777" w:rsidTr="00D66A52">
        <w:tc>
          <w:tcPr>
            <w:tcW w:w="9355" w:type="dxa"/>
          </w:tcPr>
          <w:p w14:paraId="77077F15" w14:textId="2585C06F" w:rsidR="001D0BF1" w:rsidRPr="00CF1A49" w:rsidRDefault="00392FE6" w:rsidP="001D0BF1">
            <w:pPr>
              <w:pStyle w:val="Heading3"/>
              <w:contextualSpacing w:val="0"/>
              <w:outlineLvl w:val="2"/>
            </w:pPr>
            <w:r>
              <w:t>(</w:t>
            </w:r>
            <w:r w:rsidR="00521286">
              <w:t>2010 - 202</w:t>
            </w:r>
            <w:r w:rsidR="00FA41B5">
              <w:t>5</w:t>
            </w:r>
            <w:r>
              <w:t>)</w:t>
            </w:r>
          </w:p>
          <w:p w14:paraId="75A333A0" w14:textId="77777777" w:rsidR="001D0BF1" w:rsidRPr="00CF1A49" w:rsidRDefault="00392FE6" w:rsidP="001D0BF1">
            <w:pPr>
              <w:pStyle w:val="Heading2"/>
              <w:contextualSpacing w:val="0"/>
              <w:outlineLvl w:val="1"/>
            </w:pPr>
            <w:r>
              <w:t>bsc. (software engineering)</w:t>
            </w:r>
            <w:r w:rsidR="001D0BF1" w:rsidRPr="00CF1A49">
              <w:t xml:space="preserve">, </w:t>
            </w:r>
            <w:r>
              <w:t>kenyatta university</w:t>
            </w:r>
          </w:p>
          <w:p w14:paraId="110069A7" w14:textId="6032894E" w:rsidR="007538DC" w:rsidRDefault="00521286" w:rsidP="007538DC">
            <w:pPr>
              <w:contextualSpacing w:val="0"/>
            </w:pPr>
            <w:r>
              <w:t xml:space="preserve">Graduating </w:t>
            </w:r>
            <w:r w:rsidR="00FA41B5">
              <w:t>July</w:t>
            </w:r>
            <w:r>
              <w:t>.202</w:t>
            </w:r>
            <w:r w:rsidR="00FA41B5">
              <w:t>5</w:t>
            </w:r>
          </w:p>
          <w:p w14:paraId="57E1EE21" w14:textId="77777777" w:rsidR="004A1E89" w:rsidRPr="00CF1A49" w:rsidRDefault="004A1E89" w:rsidP="007538DC">
            <w:pPr>
              <w:contextualSpacing w:val="0"/>
            </w:pPr>
          </w:p>
        </w:tc>
      </w:tr>
      <w:tr w:rsidR="00F61DF9" w:rsidRPr="00CF1A49" w14:paraId="66F500D2" w14:textId="77777777" w:rsidTr="00F61DF9">
        <w:tc>
          <w:tcPr>
            <w:tcW w:w="9355" w:type="dxa"/>
            <w:tcMar>
              <w:top w:w="216" w:type="dxa"/>
            </w:tcMar>
          </w:tcPr>
          <w:p w14:paraId="7488CC0E" w14:textId="77777777" w:rsidR="00F61DF9" w:rsidRPr="00CF1A49" w:rsidRDefault="00392FE6" w:rsidP="00F61DF9">
            <w:pPr>
              <w:pStyle w:val="Heading3"/>
              <w:contextualSpacing w:val="0"/>
              <w:outlineLvl w:val="2"/>
            </w:pPr>
            <w:r>
              <w:t>2006-2009</w:t>
            </w:r>
          </w:p>
          <w:p w14:paraId="3F0927E0" w14:textId="77777777" w:rsidR="00F61DF9" w:rsidRPr="00CF1A49" w:rsidRDefault="00392FE6" w:rsidP="00F61DF9">
            <w:pPr>
              <w:pStyle w:val="Heading2"/>
              <w:contextualSpacing w:val="0"/>
              <w:outlineLvl w:val="1"/>
            </w:pPr>
            <w:r>
              <w:t>upper hill school</w:t>
            </w:r>
          </w:p>
          <w:p w14:paraId="5D4BA0B4" w14:textId="77777777" w:rsidR="00F61DF9" w:rsidRDefault="002F069A" w:rsidP="00F61DF9">
            <w:r>
              <w:t>Grade A-(minus)</w:t>
            </w:r>
          </w:p>
          <w:p w14:paraId="3960FB8C" w14:textId="77777777" w:rsidR="004A1E89" w:rsidRDefault="004A1E89" w:rsidP="00F61DF9"/>
          <w:p w14:paraId="589F01C0" w14:textId="77777777" w:rsidR="004A1E89" w:rsidRPr="004A1E89" w:rsidRDefault="004A1E89" w:rsidP="00F61DF9">
            <w:pPr>
              <w:rPr>
                <w:rFonts w:eastAsiaTheme="majorEastAsia" w:cstheme="majorBidi"/>
                <w:b/>
                <w:caps/>
                <w:szCs w:val="24"/>
              </w:rPr>
            </w:pPr>
            <w:r w:rsidRPr="004A1E89">
              <w:rPr>
                <w:rFonts w:eastAsiaTheme="majorEastAsia" w:cstheme="majorBidi"/>
                <w:b/>
                <w:caps/>
                <w:szCs w:val="24"/>
              </w:rPr>
              <w:t>1998-2005</w:t>
            </w:r>
          </w:p>
          <w:p w14:paraId="6712FF0F" w14:textId="77777777" w:rsidR="004A1E89" w:rsidRPr="004A1E89" w:rsidRDefault="004A1E89" w:rsidP="00F61DF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4A1E8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BELLEVUE PRIMARY SCHOOL</w:t>
            </w:r>
          </w:p>
          <w:p w14:paraId="5ECFDA42" w14:textId="77777777" w:rsidR="004A1E89" w:rsidRDefault="004A1E89" w:rsidP="00F61DF9">
            <w:r>
              <w:t xml:space="preserve">424 out of 500 </w:t>
            </w:r>
          </w:p>
        </w:tc>
      </w:tr>
    </w:tbl>
    <w:sdt>
      <w:sdtPr>
        <w:alias w:val="Skills:"/>
        <w:tag w:val="Skills:"/>
        <w:id w:val="-1392877668"/>
        <w:placeholder>
          <w:docPart w:val="62437A98A85547FF930C8D1DD4D3B9E9"/>
        </w:placeholder>
        <w:temporary/>
        <w:showingPlcHdr/>
        <w15:appearance w15:val="hidden"/>
      </w:sdtPr>
      <w:sdtEndPr/>
      <w:sdtContent>
        <w:p w14:paraId="602D793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176B2FA" w14:textId="77777777" w:rsidTr="00CF1A49">
        <w:tc>
          <w:tcPr>
            <w:tcW w:w="4675" w:type="dxa"/>
          </w:tcPr>
          <w:p w14:paraId="4B910A27" w14:textId="77777777" w:rsidR="001E3120" w:rsidRPr="006E1507" w:rsidRDefault="00392FE6" w:rsidP="006E1507">
            <w:pPr>
              <w:pStyle w:val="ListBullet"/>
              <w:contextualSpacing w:val="0"/>
            </w:pPr>
            <w:r>
              <w:t>Team player</w:t>
            </w:r>
          </w:p>
          <w:p w14:paraId="163F50B7" w14:textId="0B6BD1C1" w:rsidR="001F4E6D" w:rsidRDefault="00FA41B5" w:rsidP="006E1507">
            <w:pPr>
              <w:pStyle w:val="ListBullet"/>
              <w:contextualSpacing w:val="0"/>
            </w:pPr>
            <w:r>
              <w:t>Adaptable</w:t>
            </w:r>
          </w:p>
          <w:p w14:paraId="16082817" w14:textId="77777777" w:rsidR="000224C2" w:rsidRPr="006E1507" w:rsidRDefault="000224C2" w:rsidP="006E1507">
            <w:pPr>
              <w:pStyle w:val="ListBullet"/>
              <w:contextualSpacing w:val="0"/>
            </w:pPr>
            <w:r>
              <w:t>Diligent and trustworthy</w:t>
            </w:r>
          </w:p>
        </w:tc>
        <w:tc>
          <w:tcPr>
            <w:tcW w:w="4675" w:type="dxa"/>
            <w:tcMar>
              <w:left w:w="360" w:type="dxa"/>
            </w:tcMar>
          </w:tcPr>
          <w:p w14:paraId="51F6C941" w14:textId="77777777" w:rsidR="003A0632" w:rsidRPr="006E1507" w:rsidRDefault="00392FE6" w:rsidP="006E1507">
            <w:pPr>
              <w:pStyle w:val="ListBullet"/>
              <w:contextualSpacing w:val="0"/>
            </w:pPr>
            <w:r>
              <w:t>Critical thinker</w:t>
            </w:r>
          </w:p>
          <w:p w14:paraId="0393A6B9" w14:textId="77777777" w:rsidR="001E3120" w:rsidRPr="006E1507" w:rsidRDefault="00392FE6" w:rsidP="006E1507">
            <w:pPr>
              <w:pStyle w:val="ListBullet"/>
              <w:contextualSpacing w:val="0"/>
            </w:pPr>
            <w:r>
              <w:t>Eye for detail</w:t>
            </w:r>
          </w:p>
          <w:p w14:paraId="526FAE18" w14:textId="77777777" w:rsidR="001E3120" w:rsidRPr="006E1507" w:rsidRDefault="002F069A" w:rsidP="006E1507">
            <w:pPr>
              <w:pStyle w:val="ListBullet"/>
              <w:contextualSpacing w:val="0"/>
            </w:pPr>
            <w:r>
              <w:t>Works well with deadlines</w:t>
            </w:r>
          </w:p>
        </w:tc>
      </w:tr>
    </w:tbl>
    <w:p w14:paraId="61BCD5A5" w14:textId="77777777" w:rsidR="00AD782D" w:rsidRPr="00CF1A49" w:rsidRDefault="00BC235F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3BC82757DD934283813B5280886DF4AC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0224C2">
        <w:t>/hobbies</w:t>
      </w:r>
    </w:p>
    <w:p w14:paraId="245CF6F5" w14:textId="77777777" w:rsidR="00B51D1B" w:rsidRPr="006E1507" w:rsidRDefault="000224C2" w:rsidP="006E1507">
      <w:r>
        <w:t xml:space="preserve">I enjoy coding, playing football, </w:t>
      </w:r>
      <w:r w:rsidR="004A1E89">
        <w:t>listening to music and learning new things.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152D" w14:textId="77777777" w:rsidR="00BC235F" w:rsidRDefault="00BC235F" w:rsidP="0068194B">
      <w:r>
        <w:separator/>
      </w:r>
    </w:p>
    <w:p w14:paraId="3BBE13A6" w14:textId="77777777" w:rsidR="00BC235F" w:rsidRDefault="00BC235F"/>
    <w:p w14:paraId="060498E8" w14:textId="77777777" w:rsidR="00BC235F" w:rsidRDefault="00BC235F"/>
  </w:endnote>
  <w:endnote w:type="continuationSeparator" w:id="0">
    <w:p w14:paraId="0BC8E3F5" w14:textId="77777777" w:rsidR="00BC235F" w:rsidRDefault="00BC235F" w:rsidP="0068194B">
      <w:r>
        <w:continuationSeparator/>
      </w:r>
    </w:p>
    <w:p w14:paraId="34DDD318" w14:textId="77777777" w:rsidR="00BC235F" w:rsidRDefault="00BC235F"/>
    <w:p w14:paraId="3CF81630" w14:textId="77777777" w:rsidR="00BC235F" w:rsidRDefault="00BC2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7F50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8FF76" w14:textId="77777777" w:rsidR="00BC235F" w:rsidRDefault="00BC235F" w:rsidP="0068194B">
      <w:r>
        <w:separator/>
      </w:r>
    </w:p>
    <w:p w14:paraId="05FD29FD" w14:textId="77777777" w:rsidR="00BC235F" w:rsidRDefault="00BC235F"/>
    <w:p w14:paraId="5C407366" w14:textId="77777777" w:rsidR="00BC235F" w:rsidRDefault="00BC235F"/>
  </w:footnote>
  <w:footnote w:type="continuationSeparator" w:id="0">
    <w:p w14:paraId="74984978" w14:textId="77777777" w:rsidR="00BC235F" w:rsidRDefault="00BC235F" w:rsidP="0068194B">
      <w:r>
        <w:continuationSeparator/>
      </w:r>
    </w:p>
    <w:p w14:paraId="114776FC" w14:textId="77777777" w:rsidR="00BC235F" w:rsidRDefault="00BC235F"/>
    <w:p w14:paraId="7DAC54B8" w14:textId="77777777" w:rsidR="00BC235F" w:rsidRDefault="00BC2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A16F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A50494" wp14:editId="5CAD70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49BA8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D62148"/>
    <w:multiLevelType w:val="hybridMultilevel"/>
    <w:tmpl w:val="A7C606E2"/>
    <w:lvl w:ilvl="0" w:tplc="2DEC1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5D01B4"/>
    <w:multiLevelType w:val="hybridMultilevel"/>
    <w:tmpl w:val="2A4606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E5CC4"/>
    <w:multiLevelType w:val="hybridMultilevel"/>
    <w:tmpl w:val="0526E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84B09"/>
    <w:multiLevelType w:val="hybridMultilevel"/>
    <w:tmpl w:val="CCF698EA"/>
    <w:lvl w:ilvl="0" w:tplc="2DEC1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D30BB"/>
    <w:multiLevelType w:val="hybridMultilevel"/>
    <w:tmpl w:val="49E42102"/>
    <w:lvl w:ilvl="0" w:tplc="2DEC1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07"/>
    <w:rsid w:val="000001EF"/>
    <w:rsid w:val="00007322"/>
    <w:rsid w:val="00007728"/>
    <w:rsid w:val="000224C2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5F37"/>
    <w:rsid w:val="002E7E61"/>
    <w:rsid w:val="002F05E5"/>
    <w:rsid w:val="002F069A"/>
    <w:rsid w:val="002F254D"/>
    <w:rsid w:val="002F30E4"/>
    <w:rsid w:val="00307140"/>
    <w:rsid w:val="00316DFF"/>
    <w:rsid w:val="00325B57"/>
    <w:rsid w:val="00336056"/>
    <w:rsid w:val="0034110F"/>
    <w:rsid w:val="003544E1"/>
    <w:rsid w:val="00366398"/>
    <w:rsid w:val="00392FE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E89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286"/>
    <w:rsid w:val="005614B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A07"/>
    <w:rsid w:val="006618E9"/>
    <w:rsid w:val="00666393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0D36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10C8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235F"/>
    <w:rsid w:val="00BC42C2"/>
    <w:rsid w:val="00BD296A"/>
    <w:rsid w:val="00BD431F"/>
    <w:rsid w:val="00BE423E"/>
    <w:rsid w:val="00BF61AC"/>
    <w:rsid w:val="00C47FA6"/>
    <w:rsid w:val="00C57FC6"/>
    <w:rsid w:val="00C6215A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016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41B5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556A"/>
  <w15:chartTrackingRefBased/>
  <w15:docId w15:val="{DCA387E7-BCF7-4840-9621-1594332A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310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1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scerts.com/scholar/3D3C715446B81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2F857E7BE4DB3B7824794CFC68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D2010-1EEA-4866-814B-8B4F193AC37C}"/>
      </w:docPartPr>
      <w:docPartBody>
        <w:p w:rsidR="00FE58A4" w:rsidRDefault="00C93CB5">
          <w:pPr>
            <w:pStyle w:val="D4C2F857E7BE4DB3B7824794CFC68721"/>
          </w:pPr>
          <w:r w:rsidRPr="00CF1A49">
            <w:t>·</w:t>
          </w:r>
        </w:p>
      </w:docPartBody>
    </w:docPart>
    <w:docPart>
      <w:docPartPr>
        <w:name w:val="9CD0B6FBD46648C2976F47986B69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6A55-E7DA-460A-A3C1-E0C396FC55A8}"/>
      </w:docPartPr>
      <w:docPartBody>
        <w:p w:rsidR="00FE58A4" w:rsidRDefault="00C93CB5">
          <w:pPr>
            <w:pStyle w:val="9CD0B6FBD46648C2976F47986B69A465"/>
          </w:pPr>
          <w:r w:rsidRPr="00CF1A49">
            <w:t>·</w:t>
          </w:r>
        </w:p>
      </w:docPartBody>
    </w:docPart>
    <w:docPart>
      <w:docPartPr>
        <w:name w:val="EAE34C8D8EA44C169B83C44741FD5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64AEB-1B25-43A2-B7EA-FB3E03DA2FC1}"/>
      </w:docPartPr>
      <w:docPartBody>
        <w:p w:rsidR="00FE58A4" w:rsidRDefault="00C93CB5">
          <w:pPr>
            <w:pStyle w:val="EAE34C8D8EA44C169B83C44741FD5281"/>
          </w:pPr>
          <w:r w:rsidRPr="00CF1A49">
            <w:t>·</w:t>
          </w:r>
        </w:p>
      </w:docPartBody>
    </w:docPart>
    <w:docPart>
      <w:docPartPr>
        <w:name w:val="F7507F4C61D94874A81FCA1140C0E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C260-2B4D-4110-A235-7E7B0E7BF6A9}"/>
      </w:docPartPr>
      <w:docPartBody>
        <w:p w:rsidR="00FE58A4" w:rsidRDefault="00C93CB5">
          <w:pPr>
            <w:pStyle w:val="F7507F4C61D94874A81FCA1140C0E743"/>
          </w:pPr>
          <w:r w:rsidRPr="00CF1A49">
            <w:t>Experience</w:t>
          </w:r>
        </w:p>
      </w:docPartBody>
    </w:docPart>
    <w:docPart>
      <w:docPartPr>
        <w:name w:val="27CD8E959EE64FE2A92C176E790C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F1B74-F59B-45EE-AB64-A3F2010A9889}"/>
      </w:docPartPr>
      <w:docPartBody>
        <w:p w:rsidR="00FE58A4" w:rsidRDefault="00C93CB5">
          <w:pPr>
            <w:pStyle w:val="27CD8E959EE64FE2A92C176E790C2413"/>
          </w:pPr>
          <w:r w:rsidRPr="00CF1A49">
            <w:t>Education</w:t>
          </w:r>
        </w:p>
      </w:docPartBody>
    </w:docPart>
    <w:docPart>
      <w:docPartPr>
        <w:name w:val="62437A98A85547FF930C8D1DD4D3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1BC6-B1DB-4EE3-A74A-20438F632E72}"/>
      </w:docPartPr>
      <w:docPartBody>
        <w:p w:rsidR="00FE58A4" w:rsidRDefault="00C93CB5">
          <w:pPr>
            <w:pStyle w:val="62437A98A85547FF930C8D1DD4D3B9E9"/>
          </w:pPr>
          <w:r w:rsidRPr="00CF1A49">
            <w:t>Skills</w:t>
          </w:r>
        </w:p>
      </w:docPartBody>
    </w:docPart>
    <w:docPart>
      <w:docPartPr>
        <w:name w:val="3BC82757DD934283813B5280886D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8B7AE-3CCB-46FD-BDB2-0177656461EF}"/>
      </w:docPartPr>
      <w:docPartBody>
        <w:p w:rsidR="00FE58A4" w:rsidRDefault="00C93CB5">
          <w:pPr>
            <w:pStyle w:val="3BC82757DD934283813B5280886DF4A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B5"/>
    <w:rsid w:val="00053745"/>
    <w:rsid w:val="004C7369"/>
    <w:rsid w:val="00747A41"/>
    <w:rsid w:val="007759CE"/>
    <w:rsid w:val="00C93CB5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0F13CA9794D5AADC6FC68D90C3A10">
    <w:name w:val="A4F0F13CA9794D5AADC6FC68D90C3A1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260223807141ACA3DCE8AE1201CF25">
    <w:name w:val="C6260223807141ACA3DCE8AE1201CF25"/>
  </w:style>
  <w:style w:type="paragraph" w:customStyle="1" w:styleId="6E39271D08684D4F95A286D7348897E2">
    <w:name w:val="6E39271D08684D4F95A286D7348897E2"/>
  </w:style>
  <w:style w:type="paragraph" w:customStyle="1" w:styleId="D4C2F857E7BE4DB3B7824794CFC68721">
    <w:name w:val="D4C2F857E7BE4DB3B7824794CFC68721"/>
  </w:style>
  <w:style w:type="paragraph" w:customStyle="1" w:styleId="A05441D24EA14F3D97EDEB0690880E52">
    <w:name w:val="A05441D24EA14F3D97EDEB0690880E52"/>
  </w:style>
  <w:style w:type="paragraph" w:customStyle="1" w:styleId="5EA0EF92F3944F20B3D108249E55A0AA">
    <w:name w:val="5EA0EF92F3944F20B3D108249E55A0AA"/>
  </w:style>
  <w:style w:type="paragraph" w:customStyle="1" w:styleId="9CD0B6FBD46648C2976F47986B69A465">
    <w:name w:val="9CD0B6FBD46648C2976F47986B69A465"/>
  </w:style>
  <w:style w:type="paragraph" w:customStyle="1" w:styleId="28C3C2E0D73E46688B70857CF4682BFC">
    <w:name w:val="28C3C2E0D73E46688B70857CF4682BFC"/>
  </w:style>
  <w:style w:type="paragraph" w:customStyle="1" w:styleId="EAE34C8D8EA44C169B83C44741FD5281">
    <w:name w:val="EAE34C8D8EA44C169B83C44741FD5281"/>
  </w:style>
  <w:style w:type="paragraph" w:customStyle="1" w:styleId="BE9A6D6A7E234E65923F300AC1EF1138">
    <w:name w:val="BE9A6D6A7E234E65923F300AC1EF1138"/>
  </w:style>
  <w:style w:type="paragraph" w:customStyle="1" w:styleId="A657996A7BF843A0B7873E6DCEA477F4">
    <w:name w:val="A657996A7BF843A0B7873E6DCEA477F4"/>
  </w:style>
  <w:style w:type="paragraph" w:customStyle="1" w:styleId="F7507F4C61D94874A81FCA1140C0E743">
    <w:name w:val="F7507F4C61D94874A81FCA1140C0E743"/>
  </w:style>
  <w:style w:type="paragraph" w:customStyle="1" w:styleId="59E143F81EBA4CFD91194EA36CC7A862">
    <w:name w:val="59E143F81EBA4CFD91194EA36CC7A862"/>
  </w:style>
  <w:style w:type="paragraph" w:customStyle="1" w:styleId="B6048A28D9B94872A07C6C0CCA7A9EDF">
    <w:name w:val="B6048A28D9B94872A07C6C0CCA7A9EDF"/>
  </w:style>
  <w:style w:type="paragraph" w:customStyle="1" w:styleId="CFBA4CDD6E474827B764A22CF3987D43">
    <w:name w:val="CFBA4CDD6E474827B764A22CF3987D4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3A660C4574E478FBB82043DD2479964">
    <w:name w:val="B3A660C4574E478FBB82043DD2479964"/>
  </w:style>
  <w:style w:type="paragraph" w:customStyle="1" w:styleId="AC0CC4D9399E4AF0BE04DB43BC520390">
    <w:name w:val="AC0CC4D9399E4AF0BE04DB43BC520390"/>
  </w:style>
  <w:style w:type="paragraph" w:customStyle="1" w:styleId="2C95D7DBB0D34D5F9ACDE108CECBFAEC">
    <w:name w:val="2C95D7DBB0D34D5F9ACDE108CECBFAEC"/>
  </w:style>
  <w:style w:type="paragraph" w:customStyle="1" w:styleId="6E0A6C0BEE4D47CF84F0AA16B3C11692">
    <w:name w:val="6E0A6C0BEE4D47CF84F0AA16B3C11692"/>
  </w:style>
  <w:style w:type="paragraph" w:customStyle="1" w:styleId="F7D631C2A69B42C5B677ADC1504A345E">
    <w:name w:val="F7D631C2A69B42C5B677ADC1504A345E"/>
  </w:style>
  <w:style w:type="paragraph" w:customStyle="1" w:styleId="FFAD8C56659048BEA750D54BAE5F81FA">
    <w:name w:val="FFAD8C56659048BEA750D54BAE5F81FA"/>
  </w:style>
  <w:style w:type="paragraph" w:customStyle="1" w:styleId="C445196A6686487284D4E89AF9D4F3D6">
    <w:name w:val="C445196A6686487284D4E89AF9D4F3D6"/>
  </w:style>
  <w:style w:type="paragraph" w:customStyle="1" w:styleId="27CD8E959EE64FE2A92C176E790C2413">
    <w:name w:val="27CD8E959EE64FE2A92C176E790C2413"/>
  </w:style>
  <w:style w:type="paragraph" w:customStyle="1" w:styleId="8611C74AC2AC4FAA85DCB5BF08541184">
    <w:name w:val="8611C74AC2AC4FAA85DCB5BF08541184"/>
  </w:style>
  <w:style w:type="paragraph" w:customStyle="1" w:styleId="571249238DD74EE6A334C05FA6CCE885">
    <w:name w:val="571249238DD74EE6A334C05FA6CCE885"/>
  </w:style>
  <w:style w:type="paragraph" w:customStyle="1" w:styleId="9A65E71EED7245E5BCDE627B951BE45D">
    <w:name w:val="9A65E71EED7245E5BCDE627B951BE45D"/>
  </w:style>
  <w:style w:type="paragraph" w:customStyle="1" w:styleId="B980F3197E474F6FBE6A202226F7EF0A">
    <w:name w:val="B980F3197E474F6FBE6A202226F7EF0A"/>
  </w:style>
  <w:style w:type="paragraph" w:customStyle="1" w:styleId="80C5A34A3F2D440B9736DD5003769845">
    <w:name w:val="80C5A34A3F2D440B9736DD5003769845"/>
  </w:style>
  <w:style w:type="paragraph" w:customStyle="1" w:styleId="8FB3475D4A8E4965A8B1C058488CEC23">
    <w:name w:val="8FB3475D4A8E4965A8B1C058488CEC23"/>
  </w:style>
  <w:style w:type="paragraph" w:customStyle="1" w:styleId="FFE09B33B8F44E2A9C19D4969814ABA9">
    <w:name w:val="FFE09B33B8F44E2A9C19D4969814ABA9"/>
  </w:style>
  <w:style w:type="paragraph" w:customStyle="1" w:styleId="00316317072944F7BE2E69624EA78B2A">
    <w:name w:val="00316317072944F7BE2E69624EA78B2A"/>
  </w:style>
  <w:style w:type="paragraph" w:customStyle="1" w:styleId="F2EC6D9411EC40CDA09DB79FDB6CBEB4">
    <w:name w:val="F2EC6D9411EC40CDA09DB79FDB6CBEB4"/>
  </w:style>
  <w:style w:type="paragraph" w:customStyle="1" w:styleId="814C846E0BB04C2CB178B4B102B04B52">
    <w:name w:val="814C846E0BB04C2CB178B4B102B04B52"/>
  </w:style>
  <w:style w:type="paragraph" w:customStyle="1" w:styleId="62437A98A85547FF930C8D1DD4D3B9E9">
    <w:name w:val="62437A98A85547FF930C8D1DD4D3B9E9"/>
  </w:style>
  <w:style w:type="paragraph" w:customStyle="1" w:styleId="471B099E3EB741B1A71F87BF5B356070">
    <w:name w:val="471B099E3EB741B1A71F87BF5B356070"/>
  </w:style>
  <w:style w:type="paragraph" w:customStyle="1" w:styleId="A747DB90B67A4D4DB3C45B9126BCBFAB">
    <w:name w:val="A747DB90B67A4D4DB3C45B9126BCBFAB"/>
  </w:style>
  <w:style w:type="paragraph" w:customStyle="1" w:styleId="1F15A75168D84E45BEFFD273A0AC8868">
    <w:name w:val="1F15A75168D84E45BEFFD273A0AC8868"/>
  </w:style>
  <w:style w:type="paragraph" w:customStyle="1" w:styleId="2F83D1ABB0534D98A83BB3177BA69414">
    <w:name w:val="2F83D1ABB0534D98A83BB3177BA69414"/>
  </w:style>
  <w:style w:type="paragraph" w:customStyle="1" w:styleId="4D1E758FCA1C4A97885D03A07EBC03CF">
    <w:name w:val="4D1E758FCA1C4A97885D03A07EBC03CF"/>
  </w:style>
  <w:style w:type="paragraph" w:customStyle="1" w:styleId="3BC82757DD934283813B5280886DF4AC">
    <w:name w:val="3BC82757DD934283813B5280886DF4AC"/>
  </w:style>
  <w:style w:type="paragraph" w:customStyle="1" w:styleId="F565D8CE63D647139E515E721957535C">
    <w:name w:val="F565D8CE63D647139E515E721957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warra</dc:creator>
  <cp:keywords/>
  <dc:description/>
  <cp:lastModifiedBy>Warra Guy</cp:lastModifiedBy>
  <cp:revision>3</cp:revision>
  <dcterms:created xsi:type="dcterms:W3CDTF">2024-11-06T11:21:00Z</dcterms:created>
  <dcterms:modified xsi:type="dcterms:W3CDTF">2025-03-05T11:38:00Z</dcterms:modified>
  <cp:category/>
</cp:coreProperties>
</file>